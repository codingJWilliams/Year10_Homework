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28567" w14:textId="1F005080" w:rsidR="00836102" w:rsidRPr="001E3439" w:rsidRDefault="00836102" w:rsidP="00836102">
      <w:pPr>
        <w:pStyle w:val="Title"/>
        <w:ind w:left="-397"/>
        <w:rPr>
          <w:rFonts w:ascii="SFNS Display Thin" w:hAnsi="SFNS Display Thin"/>
        </w:rPr>
      </w:pPr>
      <w:r w:rsidRPr="001E3439">
        <w:rPr>
          <w:rFonts w:ascii="SFNS Display Thin" w:hAnsi="SFNS Display Thin"/>
        </w:rPr>
        <w:t xml:space="preserve">   S</w:t>
      </w:r>
      <w:r w:rsidR="0091378D" w:rsidRPr="001E3439">
        <w:rPr>
          <w:rFonts w:ascii="SFNS Display Thin" w:hAnsi="SFNS Display Thin"/>
        </w:rPr>
        <w:t>panish</w:t>
      </w:r>
      <w:r w:rsidRPr="001E3439">
        <w:rPr>
          <w:rFonts w:ascii="SFNS Display Thin" w:hAnsi="SFNS Display Thin"/>
        </w:rPr>
        <w:t xml:space="preserve"> Homework</w:t>
      </w:r>
    </w:p>
    <w:p w14:paraId="65C4B06F" w14:textId="77777777" w:rsidR="00836102" w:rsidRPr="001E3439" w:rsidRDefault="00836102" w:rsidP="00836102">
      <w:pPr>
        <w:pStyle w:val="IntenseQuote"/>
        <w:rPr>
          <w:rFonts w:ascii="SFNS Display Thin" w:hAnsi="SFNS Display Thin"/>
          <w:sz w:val="26"/>
          <w:szCs w:val="26"/>
        </w:rPr>
      </w:pPr>
      <w:r w:rsidRPr="001E3439">
        <w:rPr>
          <w:rFonts w:ascii="SFNS Display Thin" w:hAnsi="SFNS Display Thin"/>
          <w:sz w:val="26"/>
          <w:szCs w:val="26"/>
        </w:rPr>
        <w:t>Jay Williams · 10GB · </w:t>
      </w:r>
      <w:r w:rsidRPr="0091378D">
        <w:rPr>
          <w:rFonts w:ascii="SFNS Display Thin" w:hAnsi="SFNS Display Thin"/>
          <w:sz w:val="26"/>
          <w:szCs w:val="26"/>
          <w:lang w:val="es-ES"/>
        </w:rPr>
        <w:fldChar w:fldCharType="begin"/>
      </w:r>
      <w:r w:rsidRPr="0091378D">
        <w:rPr>
          <w:rFonts w:ascii="SFNS Display Thin" w:hAnsi="SFNS Display Thin"/>
          <w:sz w:val="26"/>
          <w:szCs w:val="26"/>
          <w:lang w:val="es-ES"/>
        </w:rPr>
        <w:instrText xml:space="preserve"> DATE \@ "dd/MM/yyyy" </w:instrText>
      </w:r>
      <w:r w:rsidRPr="0091378D">
        <w:rPr>
          <w:rFonts w:ascii="SFNS Display Thin" w:hAnsi="SFNS Display Thin"/>
          <w:sz w:val="26"/>
          <w:szCs w:val="26"/>
          <w:lang w:val="es-ES"/>
        </w:rPr>
        <w:fldChar w:fldCharType="separate"/>
      </w:r>
      <w:r w:rsidR="001E3439">
        <w:rPr>
          <w:rFonts w:ascii="SFNS Display Thin" w:hAnsi="SFNS Display Thin"/>
          <w:noProof/>
          <w:sz w:val="26"/>
          <w:szCs w:val="26"/>
          <w:lang w:val="es-ES"/>
        </w:rPr>
        <w:t>02/12/2017</w:t>
      </w:r>
      <w:r w:rsidRPr="0091378D">
        <w:rPr>
          <w:rFonts w:ascii="SFNS Display Thin" w:hAnsi="SFNS Display Thin"/>
          <w:sz w:val="26"/>
          <w:szCs w:val="26"/>
          <w:lang w:val="es-ES"/>
        </w:rPr>
        <w:fldChar w:fldCharType="end"/>
      </w:r>
    </w:p>
    <w:p w14:paraId="01B13D8C" w14:textId="1B55F537" w:rsidR="00F155AE" w:rsidRPr="001E3439" w:rsidRDefault="00F155AE" w:rsidP="00FC54E6"/>
    <w:p w14:paraId="61754330" w14:textId="22D4D9F8" w:rsidR="00311CD4" w:rsidRPr="0091378D" w:rsidRDefault="0091378D" w:rsidP="0091378D">
      <w:pPr>
        <w:pStyle w:val="Heading1"/>
        <w:rPr>
          <w:lang w:val="es-ES"/>
        </w:rPr>
      </w:pPr>
      <w:r w:rsidRPr="0091378D">
        <w:rPr>
          <w:lang w:val="es-ES"/>
        </w:rPr>
        <w:t xml:space="preserve">Festival </w:t>
      </w:r>
      <w:proofErr w:type="spellStart"/>
      <w:r w:rsidRPr="0091378D">
        <w:rPr>
          <w:lang w:val="es-ES"/>
        </w:rPr>
        <w:t>Recount</w:t>
      </w:r>
      <w:proofErr w:type="spellEnd"/>
    </w:p>
    <w:p w14:paraId="1001BAA4" w14:textId="128747D1" w:rsidR="00481057" w:rsidRPr="00481057" w:rsidRDefault="0091378D" w:rsidP="00481057">
      <w:pPr>
        <w:rPr>
          <w:lang w:val="es-ES"/>
        </w:rPr>
      </w:pPr>
      <w:r w:rsidRPr="00481057">
        <w:rPr>
          <w:lang w:val="es-ES"/>
        </w:rPr>
        <w:t xml:space="preserve">El fin de semana pasada, fui a la </w:t>
      </w:r>
      <w:proofErr w:type="spellStart"/>
      <w:r w:rsidRPr="00481057">
        <w:rPr>
          <w:lang w:val="es-ES"/>
        </w:rPr>
        <w:t>Glastonbury</w:t>
      </w:r>
      <w:proofErr w:type="spellEnd"/>
      <w:r w:rsidR="00A73066" w:rsidRPr="00481057">
        <w:rPr>
          <w:lang w:val="es-ES"/>
        </w:rPr>
        <w:t xml:space="preserve"> Festival. </w:t>
      </w:r>
      <w:r w:rsidR="00205981" w:rsidRPr="00481057">
        <w:rPr>
          <w:lang w:val="es-ES"/>
        </w:rPr>
        <w:t xml:space="preserve"> </w:t>
      </w:r>
      <w:r w:rsidR="002F286A" w:rsidRPr="00481057">
        <w:rPr>
          <w:lang w:val="es-ES"/>
        </w:rPr>
        <w:t xml:space="preserve">Fui muy embarrado, y no me </w:t>
      </w:r>
      <w:proofErr w:type="gramStart"/>
      <w:r w:rsidR="00481057" w:rsidRPr="00481057">
        <w:rPr>
          <w:lang w:val="es-ES"/>
        </w:rPr>
        <w:t>g</w:t>
      </w:r>
      <w:r w:rsidR="00481057" w:rsidRPr="00481057">
        <w:rPr>
          <w:lang w:val="es-ES"/>
        </w:rPr>
        <w:t>ustó</w:t>
      </w:r>
      <w:proofErr w:type="gramEnd"/>
      <w:r w:rsidR="00481057">
        <w:rPr>
          <w:lang w:val="es-ES"/>
        </w:rPr>
        <w:t xml:space="preserve"> </w:t>
      </w:r>
      <w:r w:rsidR="002F286A" w:rsidRPr="00481057">
        <w:rPr>
          <w:lang w:val="es-ES"/>
        </w:rPr>
        <w:t>las condiciones de vida</w:t>
      </w:r>
      <w:r w:rsidR="005F50EA" w:rsidRPr="00481057">
        <w:rPr>
          <w:lang w:val="es-ES"/>
        </w:rPr>
        <w:t>.</w:t>
      </w:r>
    </w:p>
    <w:p w14:paraId="3A22BD35" w14:textId="268B40C6" w:rsidR="005F50EA" w:rsidRPr="00481057" w:rsidRDefault="005F50EA" w:rsidP="00481057">
      <w:pPr>
        <w:rPr>
          <w:lang w:val="es-ES"/>
        </w:rPr>
      </w:pPr>
      <w:r w:rsidRPr="00481057">
        <w:rPr>
          <w:lang w:val="es-ES"/>
        </w:rPr>
        <w:t>Me encanté las canciones, porque el ambiente era bueno, pero la música era demasiado fuerte;</w:t>
      </w:r>
      <w:r w:rsidR="000C55D0" w:rsidRPr="00481057">
        <w:rPr>
          <w:lang w:val="es-ES"/>
        </w:rPr>
        <w:t xml:space="preserve"> me dolían los odios. Disfruté las canciones de Justin </w:t>
      </w:r>
      <w:proofErr w:type="spellStart"/>
      <w:r w:rsidR="000C55D0" w:rsidRPr="00481057">
        <w:rPr>
          <w:lang w:val="es-ES"/>
        </w:rPr>
        <w:t>Beiber</w:t>
      </w:r>
      <w:proofErr w:type="spellEnd"/>
      <w:r w:rsidR="000C55D0" w:rsidRPr="00481057">
        <w:rPr>
          <w:lang w:val="es-ES"/>
        </w:rPr>
        <w:t xml:space="preserve"> porque </w:t>
      </w:r>
      <w:r w:rsidR="0066312C" w:rsidRPr="00481057">
        <w:rPr>
          <w:lang w:val="es-ES"/>
        </w:rPr>
        <w:t xml:space="preserve">era muy animado. En </w:t>
      </w:r>
      <w:proofErr w:type="gramStart"/>
      <w:r w:rsidR="0066312C" w:rsidRPr="00481057">
        <w:rPr>
          <w:lang w:val="es-ES"/>
        </w:rPr>
        <w:t>la</w:t>
      </w:r>
      <w:proofErr w:type="gramEnd"/>
      <w:r w:rsidR="0066312C" w:rsidRPr="00481057">
        <w:rPr>
          <w:lang w:val="es-ES"/>
        </w:rPr>
        <w:t xml:space="preserve"> festival, comí mucho patatas fritas porque eran muy barato.</w:t>
      </w:r>
      <w:r w:rsidR="006E219B" w:rsidRPr="00481057">
        <w:rPr>
          <w:lang w:val="es-ES"/>
        </w:rPr>
        <w:t xml:space="preserve"> </w:t>
      </w:r>
      <w:r w:rsidR="00481057" w:rsidRPr="00481057">
        <w:rPr>
          <w:lang w:val="es-ES"/>
        </w:rPr>
        <w:t>Mi</w:t>
      </w:r>
      <w:r w:rsidR="00481057" w:rsidRPr="00481057">
        <w:rPr>
          <w:lang w:val="es-ES"/>
        </w:rPr>
        <w:t xml:space="preserve"> tienda de campaña</w:t>
      </w:r>
      <w:r w:rsidR="00481057" w:rsidRPr="00481057">
        <w:rPr>
          <w:lang w:val="es-ES"/>
        </w:rPr>
        <w:t xml:space="preserve"> </w:t>
      </w:r>
      <w:r w:rsidR="006E219B" w:rsidRPr="00481057">
        <w:rPr>
          <w:lang w:val="es-ES"/>
        </w:rPr>
        <w:t>era demasiado pequeño</w:t>
      </w:r>
      <w:r w:rsidR="005D06D6" w:rsidRPr="00481057">
        <w:rPr>
          <w:lang w:val="es-ES"/>
        </w:rPr>
        <w:t xml:space="preserve">, tan compre otro </w:t>
      </w:r>
      <w:proofErr w:type="spellStart"/>
      <w:proofErr w:type="gramStart"/>
      <w:r w:rsidR="005D06D6" w:rsidRPr="00481057">
        <w:rPr>
          <w:lang w:val="es-ES"/>
        </w:rPr>
        <w:t>mas</w:t>
      </w:r>
      <w:proofErr w:type="spellEnd"/>
      <w:proofErr w:type="gramEnd"/>
      <w:r w:rsidR="005D06D6" w:rsidRPr="00481057">
        <w:rPr>
          <w:lang w:val="es-ES"/>
        </w:rPr>
        <w:t>.</w:t>
      </w:r>
    </w:p>
    <w:p w14:paraId="4EC792C3" w14:textId="6497C71A" w:rsidR="001E3439" w:rsidRPr="00481057" w:rsidRDefault="001E3439" w:rsidP="00481057">
      <w:pPr>
        <w:rPr>
          <w:lang w:val="es-ES"/>
        </w:rPr>
      </w:pPr>
      <w:r w:rsidRPr="00481057">
        <w:rPr>
          <w:lang w:val="es-ES"/>
        </w:rPr>
        <w:t xml:space="preserve">El </w:t>
      </w:r>
      <w:proofErr w:type="spellStart"/>
      <w:r w:rsidRPr="00481057">
        <w:rPr>
          <w:lang w:val="es-ES"/>
        </w:rPr>
        <w:t>ano</w:t>
      </w:r>
      <w:proofErr w:type="spellEnd"/>
      <w:r w:rsidRPr="00481057">
        <w:rPr>
          <w:lang w:val="es-ES"/>
        </w:rPr>
        <w:t xml:space="preserve"> próximo, me llevare </w:t>
      </w:r>
      <w:r w:rsidR="00481057" w:rsidRPr="00481057">
        <w:rPr>
          <w:lang w:val="es-ES"/>
        </w:rPr>
        <w:t>la tienda de campaña</w:t>
      </w:r>
      <w:r w:rsidRPr="00481057">
        <w:rPr>
          <w:lang w:val="es-ES"/>
        </w:rPr>
        <w:t xml:space="preserve"> </w:t>
      </w:r>
      <w:proofErr w:type="spellStart"/>
      <w:proofErr w:type="gramStart"/>
      <w:r w:rsidRPr="00481057">
        <w:rPr>
          <w:lang w:val="es-ES"/>
        </w:rPr>
        <w:t>mas</w:t>
      </w:r>
      <w:proofErr w:type="spellEnd"/>
      <w:proofErr w:type="gramEnd"/>
      <w:r w:rsidRPr="00481057">
        <w:rPr>
          <w:lang w:val="es-ES"/>
        </w:rPr>
        <w:t xml:space="preserve"> grande, porque mi tienda era muy </w:t>
      </w:r>
      <w:r w:rsidR="00C46F40">
        <w:rPr>
          <w:lang w:val="es-ES"/>
        </w:rPr>
        <w:t>pequeño.</w:t>
      </w:r>
      <w:bookmarkStart w:id="0" w:name="_GoBack"/>
      <w:bookmarkEnd w:id="0"/>
    </w:p>
    <w:sectPr w:rsidR="001E3439" w:rsidRPr="00481057" w:rsidSect="002B3C0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FNS Display Thin">
    <w:panose1 w:val="00000000000000000000"/>
    <w:charset w:val="00"/>
    <w:family w:val="roman"/>
    <w:notTrueType/>
    <w:pitch w:val="default"/>
  </w:font>
  <w:font w:name="San Francisco Display Thin">
    <w:altName w:val="Arial"/>
    <w:charset w:val="00"/>
    <w:family w:val="auto"/>
    <w:pitch w:val="variable"/>
    <w:sig w:usb0="00000001" w:usb1="00000000" w:usb2="00000000" w:usb3="00000000" w:csb0="00000113" w:csb1="00000000"/>
  </w:font>
  <w:font w:name="San Francisco Text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02"/>
    <w:rsid w:val="000C55D0"/>
    <w:rsid w:val="001E3439"/>
    <w:rsid w:val="001E7957"/>
    <w:rsid w:val="00205981"/>
    <w:rsid w:val="002B3C0D"/>
    <w:rsid w:val="002F128D"/>
    <w:rsid w:val="002F286A"/>
    <w:rsid w:val="00311CD4"/>
    <w:rsid w:val="003852AB"/>
    <w:rsid w:val="003B0291"/>
    <w:rsid w:val="00481057"/>
    <w:rsid w:val="005C4B57"/>
    <w:rsid w:val="005D06D6"/>
    <w:rsid w:val="005F50EA"/>
    <w:rsid w:val="0066312C"/>
    <w:rsid w:val="006E219B"/>
    <w:rsid w:val="00700F03"/>
    <w:rsid w:val="00815640"/>
    <w:rsid w:val="00836102"/>
    <w:rsid w:val="00877265"/>
    <w:rsid w:val="0091378D"/>
    <w:rsid w:val="00A66317"/>
    <w:rsid w:val="00A73066"/>
    <w:rsid w:val="00C46F40"/>
    <w:rsid w:val="00C80A4E"/>
    <w:rsid w:val="00CD520C"/>
    <w:rsid w:val="00CE089F"/>
    <w:rsid w:val="00D86BE0"/>
    <w:rsid w:val="00DB04FF"/>
    <w:rsid w:val="00E30DED"/>
    <w:rsid w:val="00EE6921"/>
    <w:rsid w:val="00F155AE"/>
    <w:rsid w:val="00F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B1C6"/>
  <w15:chartTrackingRefBased/>
  <w15:docId w15:val="{387DBF6A-6061-48D5-82B7-146B78BD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957"/>
    <w:pPr>
      <w:jc w:val="both"/>
    </w:pPr>
    <w:rPr>
      <w:rFonts w:ascii="Product Sans" w:hAnsi="Produc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CD4"/>
    <w:pPr>
      <w:keepNext/>
      <w:keepLines/>
      <w:spacing w:before="240"/>
      <w:outlineLvl w:val="0"/>
    </w:pPr>
    <w:rPr>
      <w:rFonts w:ascii="SFNS Display Thin" w:eastAsiaTheme="majorEastAsia" w:hAnsi="SFNS Display Thin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IntenseQuote"/>
    <w:link w:val="TitleChar"/>
    <w:uiPriority w:val="10"/>
    <w:qFormat/>
    <w:rsid w:val="00836102"/>
    <w:pPr>
      <w:contextualSpacing/>
      <w:jc w:val="center"/>
    </w:pPr>
    <w:rPr>
      <w:rFonts w:ascii="San Francisco Display Thin" w:eastAsiaTheme="majorEastAsia" w:hAnsi="San Francisco Display Thi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102"/>
    <w:rPr>
      <w:rFonts w:ascii="San Francisco Display Thin" w:eastAsiaTheme="majorEastAsia" w:hAnsi="San Francisco Display Thi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1CD4"/>
    <w:rPr>
      <w:rFonts w:ascii="SFNS Display Thin" w:eastAsiaTheme="majorEastAsia" w:hAnsi="SFNS Display Thin" w:cstheme="majorBidi"/>
      <w:color w:val="2F5496" w:themeColor="accent1" w:themeShade="BF"/>
      <w:sz w:val="40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San Francisco Text Light" w:hAnsi="San Francisco Text Light"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02"/>
    <w:rPr>
      <w:rFonts w:ascii="San Francisco Text Light" w:hAnsi="San Francisco Text Light"/>
      <w:iCs/>
      <w:color w:val="4472C4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FC54E6"/>
    <w:rPr>
      <w:color w:val="0563C1" w:themeColor="hyperlink"/>
      <w:u w:val="single"/>
    </w:rPr>
  </w:style>
  <w:style w:type="character" w:customStyle="1" w:styleId="media-links">
    <w:name w:val="media-links"/>
    <w:basedOn w:val="DefaultParagraphFont"/>
    <w:rsid w:val="002F286A"/>
  </w:style>
  <w:style w:type="character" w:customStyle="1" w:styleId="dictionary-neodict-translation-letters">
    <w:name w:val="dictionary-neodict-translation-letters"/>
    <w:basedOn w:val="DefaultParagraphFont"/>
    <w:rsid w:val="00481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A9F02-DB48-46AB-9524-328347B8A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8</cp:revision>
  <dcterms:created xsi:type="dcterms:W3CDTF">2017-11-28T17:51:00Z</dcterms:created>
  <dcterms:modified xsi:type="dcterms:W3CDTF">2017-12-02T21:11:00Z</dcterms:modified>
</cp:coreProperties>
</file>