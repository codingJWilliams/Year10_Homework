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028567" w14:textId="03568C7E" w:rsidR="00836102" w:rsidRPr="00CA0380" w:rsidRDefault="00836102" w:rsidP="00836102">
      <w:pPr>
        <w:pStyle w:val="Title"/>
        <w:ind w:left="-397"/>
        <w:rPr>
          <w:rFonts w:ascii="SFNS Display Thin" w:hAnsi="SFNS Display Thin"/>
          <w:lang w:val="es-ES"/>
        </w:rPr>
      </w:pPr>
      <w:r w:rsidRPr="00CA0380">
        <w:rPr>
          <w:rFonts w:ascii="SFNS Display Thin" w:hAnsi="SFNS Display Thin"/>
          <w:lang w:val="es-ES"/>
        </w:rPr>
        <w:t xml:space="preserve">   </w:t>
      </w:r>
      <w:proofErr w:type="spellStart"/>
      <w:r w:rsidRPr="00CA0380">
        <w:rPr>
          <w:rFonts w:ascii="SFNS Display Thin" w:hAnsi="SFNS Display Thin"/>
          <w:lang w:val="es-ES"/>
        </w:rPr>
        <w:t>S</w:t>
      </w:r>
      <w:r w:rsidR="00314789" w:rsidRPr="00CA0380">
        <w:rPr>
          <w:rFonts w:ascii="SFNS Display Thin" w:hAnsi="SFNS Display Thin"/>
          <w:lang w:val="es-ES"/>
        </w:rPr>
        <w:t>panish</w:t>
      </w:r>
      <w:proofErr w:type="spellEnd"/>
      <w:r w:rsidRPr="00CA0380">
        <w:rPr>
          <w:rFonts w:ascii="SFNS Display Thin" w:hAnsi="SFNS Display Thin"/>
          <w:lang w:val="es-ES"/>
        </w:rPr>
        <w:t xml:space="preserve"> </w:t>
      </w:r>
      <w:proofErr w:type="spellStart"/>
      <w:r w:rsidRPr="00CA0380">
        <w:rPr>
          <w:rFonts w:ascii="SFNS Display Thin" w:hAnsi="SFNS Display Thin"/>
          <w:lang w:val="es-ES"/>
        </w:rPr>
        <w:t>Homework</w:t>
      </w:r>
      <w:proofErr w:type="spellEnd"/>
    </w:p>
    <w:p w14:paraId="65C4B06F" w14:textId="77777777" w:rsidR="00836102" w:rsidRPr="00CA0380" w:rsidRDefault="00836102" w:rsidP="00836102">
      <w:pPr>
        <w:pStyle w:val="IntenseQuote"/>
        <w:rPr>
          <w:rFonts w:ascii="SFNS Display Thin" w:hAnsi="SFNS Display Thin"/>
          <w:sz w:val="26"/>
          <w:szCs w:val="26"/>
          <w:lang w:val="es-ES"/>
        </w:rPr>
      </w:pPr>
      <w:r w:rsidRPr="00CA0380">
        <w:rPr>
          <w:rFonts w:ascii="SFNS Display Thin" w:hAnsi="SFNS Display Thin"/>
          <w:sz w:val="26"/>
          <w:szCs w:val="26"/>
          <w:lang w:val="es-ES"/>
        </w:rPr>
        <w:t>Jay Williams · 10GB · </w:t>
      </w:r>
      <w:r w:rsidRPr="00CA0380">
        <w:rPr>
          <w:rFonts w:ascii="SFNS Display Thin" w:hAnsi="SFNS Display Thin"/>
          <w:sz w:val="26"/>
          <w:szCs w:val="26"/>
          <w:lang w:val="es-ES"/>
        </w:rPr>
        <w:fldChar w:fldCharType="begin"/>
      </w:r>
      <w:r w:rsidRPr="00CA0380">
        <w:rPr>
          <w:rFonts w:ascii="SFNS Display Thin" w:hAnsi="SFNS Display Thin"/>
          <w:sz w:val="26"/>
          <w:szCs w:val="26"/>
          <w:lang w:val="es-ES"/>
        </w:rPr>
        <w:instrText xml:space="preserve"> DATE \@ "dd/MM/yyyy" </w:instrText>
      </w:r>
      <w:r w:rsidRPr="00CA0380">
        <w:rPr>
          <w:rFonts w:ascii="SFNS Display Thin" w:hAnsi="SFNS Display Thin"/>
          <w:sz w:val="26"/>
          <w:szCs w:val="26"/>
          <w:lang w:val="es-ES"/>
        </w:rPr>
        <w:fldChar w:fldCharType="separate"/>
      </w:r>
      <w:r w:rsidR="000D366F">
        <w:rPr>
          <w:rFonts w:ascii="SFNS Display Thin" w:hAnsi="SFNS Display Thin"/>
          <w:noProof/>
          <w:sz w:val="26"/>
          <w:szCs w:val="26"/>
          <w:lang w:val="es-ES"/>
        </w:rPr>
        <w:t>04/10/2017</w:t>
      </w:r>
      <w:r w:rsidRPr="00CA0380">
        <w:rPr>
          <w:rFonts w:ascii="SFNS Display Thin" w:hAnsi="SFNS Display Thin"/>
          <w:sz w:val="26"/>
          <w:szCs w:val="26"/>
          <w:lang w:val="es-ES"/>
        </w:rPr>
        <w:fldChar w:fldCharType="end"/>
      </w:r>
    </w:p>
    <w:p w14:paraId="01B13D8C" w14:textId="1B55F537" w:rsidR="00F155AE" w:rsidRPr="00695AC2" w:rsidRDefault="00F155AE" w:rsidP="00FC54E6">
      <w:pPr>
        <w:rPr>
          <w:lang w:val="es-ES"/>
        </w:rPr>
      </w:pPr>
    </w:p>
    <w:p w14:paraId="6BF17A7E" w14:textId="315CE78A" w:rsidR="00200AAB" w:rsidRDefault="00CA0380" w:rsidP="00311CD4">
      <w:pPr>
        <w:rPr>
          <w:lang w:val="es-ES"/>
        </w:rPr>
      </w:pPr>
      <w:r w:rsidRPr="00695AC2">
        <w:rPr>
          <w:lang w:val="es-ES"/>
        </w:rPr>
        <w:t>Normalmente, voy a Menorca, porque es muy caliente. En Menorca, yo normalmente buceo en el mar de Mediterránea.</w:t>
      </w:r>
      <w:r w:rsidR="00200AAB" w:rsidRPr="00695AC2">
        <w:rPr>
          <w:lang w:val="es-ES"/>
        </w:rPr>
        <w:t xml:space="preserve"> El año pasado, fuimos el parque de la naturaleza porque me gustan ver el paisaje. El año pasado, la mejor parte de las vacaciones que la helado buffet; me quede en un todo incluido de cinco estrellas. Quisimos ir al cine, pero que estaba cerrado tan fuimos a un restaurante de lujo.</w:t>
      </w:r>
      <w:r w:rsidR="00695AC2" w:rsidRPr="00695AC2">
        <w:rPr>
          <w:lang w:val="es-ES"/>
        </w:rPr>
        <w:t xml:space="preserve"> Lo bueno de la ciudad era que era muy bonito. Estaba cerca de la playa</w:t>
      </w:r>
      <w:r w:rsidR="00695AC2">
        <w:rPr>
          <w:lang w:val="es-ES"/>
        </w:rPr>
        <w:t xml:space="preserve">, y era muy barato. En mi vacación el clima era muy bueno, y solo llovió una vez. </w:t>
      </w:r>
    </w:p>
    <w:p w14:paraId="542B737F" w14:textId="77777777" w:rsidR="00695AC2" w:rsidRDefault="00695AC2" w:rsidP="00311CD4">
      <w:pPr>
        <w:rPr>
          <w:lang w:val="es-ES"/>
        </w:rPr>
      </w:pPr>
    </w:p>
    <w:p w14:paraId="21FAAB3A" w14:textId="28878C9D" w:rsidR="00695AC2" w:rsidRPr="00695AC2" w:rsidRDefault="00695AC2" w:rsidP="00311CD4">
      <w:pPr>
        <w:rPr>
          <w:lang w:val="es-ES"/>
        </w:rPr>
      </w:pPr>
      <w:r>
        <w:rPr>
          <w:lang w:val="es-ES"/>
        </w:rPr>
        <w:t>=102 words</w:t>
      </w:r>
      <w:bookmarkStart w:id="0" w:name="_GoBack"/>
      <w:bookmarkEnd w:id="0"/>
    </w:p>
    <w:sectPr w:rsidR="00695AC2" w:rsidRPr="00695AC2" w:rsidSect="002B3C0D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duct Sans">
    <w:panose1 w:val="020B0403030502040203"/>
    <w:charset w:val="00"/>
    <w:family w:val="swiss"/>
    <w:pitch w:val="variable"/>
    <w:sig w:usb0="A0000287" w:usb1="00000010" w:usb2="00000000" w:usb3="00000000" w:csb0="0000019F" w:csb1="00000000"/>
  </w:font>
  <w:font w:name="SFNS Display Thin">
    <w:panose1 w:val="00000000000000000000"/>
    <w:charset w:val="00"/>
    <w:family w:val="roman"/>
    <w:notTrueType/>
    <w:pitch w:val="default"/>
  </w:font>
  <w:font w:name="San Francisco Display Thin">
    <w:altName w:val="Arial"/>
    <w:charset w:val="00"/>
    <w:family w:val="auto"/>
    <w:pitch w:val="variable"/>
    <w:sig w:usb0="00000001" w:usb1="00000000" w:usb2="00000000" w:usb3="00000000" w:csb0="00000113" w:csb1="00000000"/>
  </w:font>
  <w:font w:name="San Francisco Text Ligh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102"/>
    <w:rsid w:val="000D366F"/>
    <w:rsid w:val="001E7957"/>
    <w:rsid w:val="00200AAB"/>
    <w:rsid w:val="002B3C0D"/>
    <w:rsid w:val="00311CD4"/>
    <w:rsid w:val="00314789"/>
    <w:rsid w:val="003852AB"/>
    <w:rsid w:val="003B0291"/>
    <w:rsid w:val="005C4B57"/>
    <w:rsid w:val="00695AC2"/>
    <w:rsid w:val="00700F03"/>
    <w:rsid w:val="00815640"/>
    <w:rsid w:val="00836102"/>
    <w:rsid w:val="00877265"/>
    <w:rsid w:val="00A66317"/>
    <w:rsid w:val="00CA0380"/>
    <w:rsid w:val="00CD520C"/>
    <w:rsid w:val="00D86BE0"/>
    <w:rsid w:val="00DB04FF"/>
    <w:rsid w:val="00E30DED"/>
    <w:rsid w:val="00EE6921"/>
    <w:rsid w:val="00F155AE"/>
    <w:rsid w:val="00FC5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CB1C6"/>
  <w14:defaultImageDpi w14:val="32767"/>
  <w15:chartTrackingRefBased/>
  <w15:docId w15:val="{FBD71CCF-57EB-4EE0-94CC-275EA2489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7957"/>
    <w:pPr>
      <w:jc w:val="both"/>
    </w:pPr>
    <w:rPr>
      <w:rFonts w:ascii="Product Sans" w:hAnsi="Product San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1CD4"/>
    <w:pPr>
      <w:keepNext/>
      <w:keepLines/>
      <w:spacing w:before="240"/>
      <w:outlineLvl w:val="0"/>
    </w:pPr>
    <w:rPr>
      <w:rFonts w:ascii="SFNS Display Thin" w:eastAsiaTheme="majorEastAsia" w:hAnsi="SFNS Display Thin" w:cstheme="majorBidi"/>
      <w:color w:val="2F5496" w:themeColor="accent1" w:themeShade="BF"/>
      <w:sz w:val="40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IntenseQuote"/>
    <w:link w:val="TitleChar"/>
    <w:uiPriority w:val="10"/>
    <w:qFormat/>
    <w:rsid w:val="00836102"/>
    <w:pPr>
      <w:contextualSpacing/>
      <w:jc w:val="center"/>
    </w:pPr>
    <w:rPr>
      <w:rFonts w:ascii="San Francisco Display Thin" w:eastAsiaTheme="majorEastAsia" w:hAnsi="San Francisco Display Thin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6102"/>
    <w:rPr>
      <w:rFonts w:ascii="San Francisco Display Thin" w:eastAsiaTheme="majorEastAsia" w:hAnsi="San Francisco Display Thin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11CD4"/>
    <w:rPr>
      <w:rFonts w:ascii="SFNS Display Thin" w:eastAsiaTheme="majorEastAsia" w:hAnsi="SFNS Display Thin" w:cstheme="majorBidi"/>
      <w:color w:val="2F5496" w:themeColor="accent1" w:themeShade="BF"/>
      <w:sz w:val="40"/>
      <w:szCs w:val="3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610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rFonts w:ascii="San Francisco Text Light" w:hAnsi="San Francisco Text Light"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6102"/>
    <w:rPr>
      <w:rFonts w:ascii="San Francisco Text Light" w:hAnsi="San Francisco Text Light"/>
      <w:iCs/>
      <w:color w:val="4472C4" w:themeColor="accent1"/>
      <w:sz w:val="28"/>
    </w:rPr>
  </w:style>
  <w:style w:type="character" w:styleId="Hyperlink">
    <w:name w:val="Hyperlink"/>
    <w:basedOn w:val="DefaultParagraphFont"/>
    <w:uiPriority w:val="99"/>
    <w:unhideWhenUsed/>
    <w:rsid w:val="00FC54E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00A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682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C4BC8F-B48D-4DBB-81A8-71DDB80B6D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work.docx</Template>
  <TotalTime>28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Williams</dc:creator>
  <cp:keywords/>
  <dc:description/>
  <cp:lastModifiedBy>Jay Williams</cp:lastModifiedBy>
  <cp:revision>6</cp:revision>
  <cp:lastPrinted>2017-10-04T17:12:00Z</cp:lastPrinted>
  <dcterms:created xsi:type="dcterms:W3CDTF">2017-10-04T16:44:00Z</dcterms:created>
  <dcterms:modified xsi:type="dcterms:W3CDTF">2017-10-04T17:12:00Z</dcterms:modified>
</cp:coreProperties>
</file>